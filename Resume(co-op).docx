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D25A5" w14:textId="713EFBB9" w:rsidR="00C067C5" w:rsidRPr="0081356F" w:rsidRDefault="00F05C38">
      <w:pPr>
        <w:pStyle w:val="Title"/>
        <w:rPr>
          <w:rFonts w:asciiTheme="minorHAnsi" w:hAnsiTheme="minorHAnsi"/>
          <w:b/>
          <w:bCs/>
          <w:color w:val="auto"/>
          <w:sz w:val="36"/>
          <w:szCs w:val="36"/>
        </w:rPr>
      </w:pPr>
      <w:r w:rsidRPr="0081356F">
        <w:rPr>
          <w:rFonts w:asciiTheme="minorHAnsi" w:hAnsiTheme="minorHAnsi"/>
          <w:b/>
          <w:bCs/>
          <w:noProof/>
          <w:color w:val="auto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3B66AE0E" wp14:editId="69E55D40">
            <wp:simplePos x="0" y="0"/>
            <wp:positionH relativeFrom="column">
              <wp:posOffset>4004310</wp:posOffset>
            </wp:positionH>
            <wp:positionV relativeFrom="paragraph">
              <wp:posOffset>-381000</wp:posOffset>
            </wp:positionV>
            <wp:extent cx="2657475" cy="10763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1356F">
        <w:rPr>
          <w:rFonts w:asciiTheme="minorHAnsi" w:hAnsiTheme="minorHAnsi"/>
          <w:b/>
          <w:bCs/>
          <w:color w:val="auto"/>
          <w:sz w:val="36"/>
          <w:szCs w:val="36"/>
        </w:rPr>
        <w:t>Sami Ali CHoudhry</w:t>
      </w:r>
    </w:p>
    <w:p w14:paraId="265D4EF9" w14:textId="11B7176C" w:rsidR="00C067C5" w:rsidRPr="00843164" w:rsidRDefault="00697505" w:rsidP="002563E8">
      <w:pPr>
        <w:pStyle w:val="Heading1"/>
      </w:pPr>
      <w:r>
        <w:t>Personal Projects</w:t>
      </w:r>
      <w:r w:rsidR="00B656E3">
        <w:t>/TECHNOLOGIES</w:t>
      </w:r>
    </w:p>
    <w:tbl>
      <w:tblPr>
        <w:tblStyle w:val="ResumeTable"/>
        <w:tblW w:w="6356" w:type="pct"/>
        <w:tblInd w:w="-1584" w:type="dxa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3729"/>
      </w:tblGrid>
      <w:tr w:rsidR="00697505" w:rsidRPr="00697505" w14:paraId="1DEDA8C1" w14:textId="77777777" w:rsidTr="00697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3"/>
          <w:tblHeader/>
        </w:trPr>
        <w:tc>
          <w:tcPr>
            <w:tcW w:w="5000" w:type="pct"/>
          </w:tcPr>
          <w:p w14:paraId="0154E9BE" w14:textId="5717405C" w:rsidR="00697505" w:rsidRDefault="0006782B" w:rsidP="00003B2F">
            <w:pPr>
              <w:pStyle w:val="ListParagraph"/>
              <w:numPr>
                <w:ilvl w:val="0"/>
                <w:numId w:val="15"/>
              </w:num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Created </w:t>
            </w:r>
            <w:r w:rsidR="00A958D3">
              <w:rPr>
                <w:color w:val="auto"/>
              </w:rPr>
              <w:t>c</w:t>
            </w:r>
            <w:r w:rsidR="00697505">
              <w:rPr>
                <w:color w:val="auto"/>
              </w:rPr>
              <w:t>ore operating system with runtime application (Java)</w:t>
            </w:r>
            <w:r w:rsidR="00886215">
              <w:rPr>
                <w:color w:val="auto"/>
              </w:rPr>
              <w:t xml:space="preserve">                                </w:t>
            </w:r>
            <w:r w:rsidR="00886215" w:rsidRPr="00886215">
              <w:rPr>
                <w:i/>
                <w:iCs/>
                <w:color w:val="auto"/>
              </w:rPr>
              <w:t>Oct 2017</w:t>
            </w:r>
          </w:p>
          <w:p w14:paraId="166D6753" w14:textId="56301555" w:rsidR="00697505" w:rsidRDefault="00697505" w:rsidP="00003B2F">
            <w:pPr>
              <w:pStyle w:val="ListParagraph"/>
              <w:numPr>
                <w:ilvl w:val="0"/>
                <w:numId w:val="15"/>
              </w:numPr>
              <w:rPr>
                <w:color w:val="auto"/>
              </w:rPr>
            </w:pPr>
            <w:r>
              <w:rPr>
                <w:color w:val="auto"/>
              </w:rPr>
              <w:t>Developed sports website as part of web development (HTML, CSS and PHP)</w:t>
            </w:r>
            <w:r w:rsidR="00886215">
              <w:rPr>
                <w:color w:val="auto"/>
              </w:rPr>
              <w:t xml:space="preserve">       </w:t>
            </w:r>
            <w:r w:rsidR="00886215" w:rsidRPr="00886215">
              <w:rPr>
                <w:i/>
                <w:iCs/>
                <w:color w:val="auto"/>
              </w:rPr>
              <w:t>Nov 2017</w:t>
            </w:r>
          </w:p>
          <w:p w14:paraId="2F529704" w14:textId="2A9CA343" w:rsidR="00697505" w:rsidRDefault="00A958D3" w:rsidP="00003B2F">
            <w:pPr>
              <w:pStyle w:val="ListParagraph"/>
              <w:numPr>
                <w:ilvl w:val="0"/>
                <w:numId w:val="15"/>
              </w:numPr>
              <w:rPr>
                <w:color w:val="auto"/>
              </w:rPr>
            </w:pPr>
            <w:r>
              <w:rPr>
                <w:color w:val="auto"/>
              </w:rPr>
              <w:t>Coded a</w:t>
            </w:r>
            <w:r w:rsidR="00697505">
              <w:rPr>
                <w:color w:val="auto"/>
              </w:rPr>
              <w:t xml:space="preserve">ndroid </w:t>
            </w:r>
            <w:r>
              <w:rPr>
                <w:color w:val="auto"/>
              </w:rPr>
              <w:t>a</w:t>
            </w:r>
            <w:r w:rsidR="00697505">
              <w:rPr>
                <w:color w:val="auto"/>
              </w:rPr>
              <w:t xml:space="preserve">pp for Golden Hour Response (Android </w:t>
            </w:r>
            <w:r w:rsidR="00E462EA">
              <w:rPr>
                <w:color w:val="auto"/>
              </w:rPr>
              <w:t>Development)</w:t>
            </w:r>
            <w:r>
              <w:rPr>
                <w:color w:val="auto"/>
              </w:rPr>
              <w:t xml:space="preserve"> </w:t>
            </w:r>
            <w:r w:rsidR="00E462EA">
              <w:rPr>
                <w:color w:val="auto"/>
              </w:rPr>
              <w:t xml:space="preserve">            </w:t>
            </w:r>
            <w:r w:rsidR="00886215">
              <w:rPr>
                <w:color w:val="auto"/>
              </w:rPr>
              <w:t xml:space="preserve">     </w:t>
            </w:r>
            <w:r w:rsidR="00E462EA" w:rsidRPr="00E462EA">
              <w:rPr>
                <w:i/>
                <w:iCs/>
                <w:color w:val="auto"/>
              </w:rPr>
              <w:t>Nov</w:t>
            </w:r>
            <w:r w:rsidR="00E462EA">
              <w:rPr>
                <w:i/>
                <w:iCs/>
                <w:color w:val="auto"/>
              </w:rPr>
              <w:t xml:space="preserve"> </w:t>
            </w:r>
            <w:r w:rsidR="00E462EA" w:rsidRPr="00E462EA">
              <w:rPr>
                <w:i/>
                <w:iCs/>
                <w:color w:val="auto"/>
              </w:rPr>
              <w:t>2017-</w:t>
            </w:r>
            <w:r w:rsidR="00E462EA">
              <w:rPr>
                <w:i/>
                <w:iCs/>
                <w:color w:val="auto"/>
              </w:rPr>
              <w:t xml:space="preserve">Feb </w:t>
            </w:r>
            <w:r w:rsidR="00E462EA" w:rsidRPr="00E462EA">
              <w:rPr>
                <w:i/>
                <w:iCs/>
                <w:color w:val="auto"/>
              </w:rPr>
              <w:t>2018</w:t>
            </w:r>
          </w:p>
          <w:p w14:paraId="7AC4557F" w14:textId="1835655C" w:rsidR="00697505" w:rsidRDefault="00A958D3" w:rsidP="00697505">
            <w:pPr>
              <w:pStyle w:val="ListParagraph"/>
              <w:numPr>
                <w:ilvl w:val="0"/>
                <w:numId w:val="15"/>
              </w:numPr>
              <w:jc w:val="both"/>
              <w:rPr>
                <w:color w:val="auto"/>
              </w:rPr>
            </w:pPr>
            <w:r>
              <w:rPr>
                <w:color w:val="auto"/>
              </w:rPr>
              <w:t>Fabricated aa</w:t>
            </w:r>
            <w:r w:rsidR="00697505">
              <w:rPr>
                <w:color w:val="auto"/>
              </w:rPr>
              <w:t xml:space="preserve">sha </w:t>
            </w:r>
            <w:r>
              <w:rPr>
                <w:color w:val="auto"/>
              </w:rPr>
              <w:t>m</w:t>
            </w:r>
            <w:r w:rsidR="00474B36">
              <w:rPr>
                <w:color w:val="auto"/>
              </w:rPr>
              <w:t>aps for Err_404 Hackathon (Android Development)</w:t>
            </w:r>
            <w:r w:rsidR="00E462EA">
              <w:rPr>
                <w:color w:val="auto"/>
              </w:rPr>
              <w:t xml:space="preserve">                  </w:t>
            </w:r>
            <w:r w:rsidR="00E462EA" w:rsidRPr="00E462EA">
              <w:rPr>
                <w:i/>
                <w:iCs/>
                <w:color w:val="auto"/>
              </w:rPr>
              <w:t>Oct 2017</w:t>
            </w:r>
          </w:p>
          <w:p w14:paraId="6253C4BE" w14:textId="282D18A1" w:rsidR="00474B36" w:rsidRDefault="00A958D3" w:rsidP="00003B2F">
            <w:pPr>
              <w:pStyle w:val="ListParagraph"/>
              <w:numPr>
                <w:ilvl w:val="0"/>
                <w:numId w:val="15"/>
              </w:numPr>
              <w:rPr>
                <w:color w:val="auto"/>
              </w:rPr>
            </w:pPr>
            <w:r>
              <w:rPr>
                <w:color w:val="auto"/>
              </w:rPr>
              <w:t>Build h</w:t>
            </w:r>
            <w:r w:rsidR="00474B36">
              <w:rPr>
                <w:color w:val="auto"/>
              </w:rPr>
              <w:t>oney</w:t>
            </w:r>
            <w:r>
              <w:rPr>
                <w:color w:val="auto"/>
              </w:rPr>
              <w:t>p</w:t>
            </w:r>
            <w:r w:rsidR="00474B36">
              <w:rPr>
                <w:color w:val="auto"/>
              </w:rPr>
              <w:t>ot</w:t>
            </w:r>
            <w:r w:rsidR="00BC20DD">
              <w:rPr>
                <w:color w:val="auto"/>
              </w:rPr>
              <w:t xml:space="preserve"> - Script (Python)</w:t>
            </w:r>
            <w:r w:rsidR="00886215">
              <w:rPr>
                <w:color w:val="auto"/>
              </w:rPr>
              <w:t xml:space="preserve">                                                                                       </w:t>
            </w:r>
            <w:r w:rsidR="00886215" w:rsidRPr="00886215">
              <w:rPr>
                <w:i/>
                <w:iCs/>
                <w:color w:val="auto"/>
              </w:rPr>
              <w:t>Oct 2018</w:t>
            </w:r>
          </w:p>
          <w:p w14:paraId="384FB584" w14:textId="77777777" w:rsidR="00551F26" w:rsidRDefault="00A958D3" w:rsidP="00003B2F">
            <w:pPr>
              <w:pStyle w:val="ListParagraph"/>
              <w:numPr>
                <w:ilvl w:val="0"/>
                <w:numId w:val="15"/>
              </w:numPr>
              <w:rPr>
                <w:color w:val="auto"/>
              </w:rPr>
            </w:pPr>
            <w:r>
              <w:rPr>
                <w:color w:val="auto"/>
              </w:rPr>
              <w:t xml:space="preserve">Designed </w:t>
            </w:r>
            <w:r w:rsidR="00BC20DD">
              <w:rPr>
                <w:color w:val="auto"/>
              </w:rPr>
              <w:t xml:space="preserve">Color Enhancement Software (Python, Video </w:t>
            </w:r>
            <w:r w:rsidR="00E462EA">
              <w:rPr>
                <w:color w:val="auto"/>
              </w:rPr>
              <w:t xml:space="preserve">Processing)  </w:t>
            </w:r>
            <w:r w:rsidR="00BC20DD">
              <w:rPr>
                <w:color w:val="auto"/>
              </w:rPr>
              <w:t xml:space="preserve">  </w:t>
            </w:r>
            <w:r w:rsidR="00E462EA">
              <w:rPr>
                <w:color w:val="auto"/>
              </w:rPr>
              <w:t xml:space="preserve">                    </w:t>
            </w:r>
            <w:r w:rsidR="00886215">
              <w:rPr>
                <w:i/>
                <w:iCs/>
                <w:color w:val="auto"/>
              </w:rPr>
              <w:t xml:space="preserve"> </w:t>
            </w:r>
            <w:r w:rsidR="00E462EA" w:rsidRPr="00E462EA">
              <w:rPr>
                <w:i/>
                <w:iCs/>
                <w:color w:val="auto"/>
              </w:rPr>
              <w:t>June 2018-April 2019</w:t>
            </w:r>
            <w:r w:rsidR="00BC20DD">
              <w:rPr>
                <w:color w:val="auto"/>
              </w:rPr>
              <w:t xml:space="preserve">      </w:t>
            </w:r>
          </w:p>
          <w:p w14:paraId="64AB6279" w14:textId="6D215322" w:rsidR="00BC20DD" w:rsidRPr="00697505" w:rsidRDefault="00551F26" w:rsidP="00003B2F">
            <w:pPr>
              <w:pStyle w:val="ListParagraph"/>
              <w:numPr>
                <w:ilvl w:val="0"/>
                <w:numId w:val="15"/>
              </w:numPr>
              <w:rPr>
                <w:color w:val="auto"/>
              </w:rPr>
            </w:pPr>
            <w:r>
              <w:rPr>
                <w:color w:val="auto"/>
              </w:rPr>
              <w:t>Twitter Sentimental Analysis (Natural Language Processing)</w:t>
            </w:r>
            <w:r w:rsidR="00BC20DD">
              <w:rPr>
                <w:color w:val="auto"/>
              </w:rPr>
              <w:t xml:space="preserve">              </w:t>
            </w:r>
            <w:r w:rsidR="00E462EA">
              <w:rPr>
                <w:color w:val="auto"/>
              </w:rPr>
              <w:t xml:space="preserve">         </w:t>
            </w:r>
            <w:r w:rsidR="00BC20DD">
              <w:rPr>
                <w:color w:val="auto"/>
              </w:rPr>
              <w:t xml:space="preserve">             </w:t>
            </w:r>
            <w:r w:rsidR="00E462EA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>Oct 2019</w:t>
            </w:r>
            <w:r w:rsidR="00E462EA">
              <w:rPr>
                <w:color w:val="auto"/>
              </w:rPr>
              <w:t xml:space="preserve"> </w:t>
            </w:r>
          </w:p>
        </w:tc>
      </w:tr>
    </w:tbl>
    <w:p w14:paraId="416FC410" w14:textId="3E4B57A9" w:rsidR="00126049" w:rsidRPr="00843164" w:rsidRDefault="003F283D" w:rsidP="00755EA1">
      <w:pPr>
        <w:pStyle w:val="Heading1"/>
        <w:pBdr>
          <w:bottom w:val="double" w:sz="2" w:space="0" w:color="595959" w:themeColor="text1" w:themeTint="A6"/>
        </w:pBdr>
        <w:spacing w:before="0" w:line="240" w:lineRule="auto"/>
      </w:pPr>
      <w:r>
        <w:t>Education</w:t>
      </w:r>
    </w:p>
    <w:tbl>
      <w:tblPr>
        <w:tblStyle w:val="ResumeTable"/>
        <w:tblW w:w="6647" w:type="pct"/>
        <w:tblInd w:w="-1584" w:type="dxa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4358"/>
      </w:tblGrid>
      <w:tr w:rsidR="003F283D" w:rsidRPr="003F283D" w14:paraId="5267CBE2" w14:textId="77777777" w:rsidTr="00755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  <w:tblHeader/>
        </w:trPr>
        <w:tc>
          <w:tcPr>
            <w:tcW w:w="5000" w:type="pct"/>
          </w:tcPr>
          <w:p w14:paraId="35099150" w14:textId="258E1632" w:rsidR="00260D3F" w:rsidRPr="00755EA1" w:rsidRDefault="003F283D" w:rsidP="00755EA1">
            <w:pPr>
              <w:spacing w:after="0"/>
              <w:rPr>
                <w:color w:val="auto"/>
                <w:sz w:val="24"/>
                <w:szCs w:val="24"/>
              </w:rPr>
            </w:pPr>
            <w:r w:rsidRPr="00DB2550">
              <w:rPr>
                <w:color w:val="auto"/>
                <w:sz w:val="24"/>
                <w:szCs w:val="24"/>
              </w:rPr>
              <w:t>Master of Computer Science Co-op</w:t>
            </w:r>
            <w:r w:rsidR="00755EA1">
              <w:rPr>
                <w:color w:val="auto"/>
                <w:sz w:val="24"/>
                <w:szCs w:val="24"/>
              </w:rPr>
              <w:t xml:space="preserve">                                                                            </w:t>
            </w:r>
            <w:r w:rsidR="00003B2F">
              <w:rPr>
                <w:color w:val="auto"/>
                <w:sz w:val="24"/>
                <w:szCs w:val="24"/>
              </w:rPr>
              <w:t xml:space="preserve">     </w:t>
            </w:r>
            <w:r w:rsidR="00755EA1">
              <w:rPr>
                <w:color w:val="auto"/>
                <w:sz w:val="24"/>
                <w:szCs w:val="24"/>
              </w:rPr>
              <w:t xml:space="preserve"> </w:t>
            </w:r>
            <w:r w:rsidR="00755EA1" w:rsidRPr="00755EA1">
              <w:rPr>
                <w:i/>
                <w:iCs/>
                <w:color w:val="auto"/>
              </w:rPr>
              <w:t>Sept 2019-Present</w:t>
            </w:r>
            <w:r w:rsidR="00755EA1">
              <w:rPr>
                <w:color w:val="auto"/>
                <w:sz w:val="24"/>
                <w:szCs w:val="24"/>
              </w:rPr>
              <w:t xml:space="preserve">                                                      </w:t>
            </w:r>
          </w:p>
          <w:p w14:paraId="72CF53C4" w14:textId="3606BDD7" w:rsidR="003F283D" w:rsidRDefault="003F283D" w:rsidP="00755EA1">
            <w:pPr>
              <w:spacing w:after="0"/>
              <w:rPr>
                <w:color w:val="auto"/>
              </w:rPr>
            </w:pPr>
            <w:r w:rsidRPr="00DB2550">
              <w:rPr>
                <w:color w:val="auto"/>
              </w:rPr>
              <w:t xml:space="preserve">University of Windsor, </w:t>
            </w:r>
            <w:r w:rsidR="00755EA1" w:rsidRPr="00DB2550">
              <w:rPr>
                <w:color w:val="auto"/>
              </w:rPr>
              <w:t>Windsor, ON</w:t>
            </w:r>
          </w:p>
          <w:p w14:paraId="48C8C645" w14:textId="77777777" w:rsidR="00003B2F" w:rsidRDefault="00003B2F" w:rsidP="00755EA1">
            <w:pPr>
              <w:spacing w:after="0"/>
              <w:rPr>
                <w:color w:val="auto"/>
                <w:sz w:val="24"/>
                <w:szCs w:val="24"/>
              </w:rPr>
            </w:pPr>
          </w:p>
          <w:p w14:paraId="7256EA06" w14:textId="1DDA4AF8" w:rsidR="00003B2F" w:rsidRPr="00003B2F" w:rsidRDefault="00003B2F" w:rsidP="00755EA1">
            <w:pPr>
              <w:spacing w:after="0"/>
              <w:rPr>
                <w:color w:val="auto"/>
                <w:sz w:val="24"/>
                <w:szCs w:val="24"/>
              </w:rPr>
            </w:pPr>
            <w:r w:rsidRPr="00003B2F">
              <w:rPr>
                <w:color w:val="auto"/>
                <w:sz w:val="24"/>
                <w:szCs w:val="24"/>
              </w:rPr>
              <w:t xml:space="preserve">Bachelor of Computer Engineering </w:t>
            </w:r>
            <w:r>
              <w:rPr>
                <w:color w:val="auto"/>
                <w:sz w:val="24"/>
                <w:szCs w:val="24"/>
              </w:rPr>
              <w:t xml:space="preserve">                                                                                </w:t>
            </w:r>
            <w:r w:rsidR="00B57C4B">
              <w:rPr>
                <w:color w:val="auto"/>
                <w:sz w:val="24"/>
                <w:szCs w:val="24"/>
              </w:rPr>
              <w:t xml:space="preserve">  </w:t>
            </w:r>
            <w:r w:rsidRPr="00003B2F">
              <w:rPr>
                <w:i/>
                <w:iCs/>
                <w:color w:val="auto"/>
              </w:rPr>
              <w:t>Aug 2015-May 2019</w:t>
            </w:r>
          </w:p>
          <w:p w14:paraId="0E289BA6" w14:textId="300A5779" w:rsidR="00003B2F" w:rsidRPr="00003B2F" w:rsidRDefault="00003B2F" w:rsidP="00755EA1">
            <w:pPr>
              <w:spacing w:after="0"/>
              <w:rPr>
                <w:color w:val="auto"/>
              </w:rPr>
            </w:pPr>
            <w:r>
              <w:rPr>
                <w:color w:val="auto"/>
              </w:rPr>
              <w:t>M.H Saboo Siddik College of Engineering</w:t>
            </w:r>
          </w:p>
          <w:p w14:paraId="77C16C61" w14:textId="77777777" w:rsidR="00AF31D3" w:rsidRPr="003F283D" w:rsidRDefault="00AF31D3" w:rsidP="00755EA1">
            <w:pPr>
              <w:spacing w:after="0"/>
              <w:rPr>
                <w:color w:val="auto"/>
              </w:rPr>
            </w:pPr>
          </w:p>
        </w:tc>
      </w:tr>
    </w:tbl>
    <w:p w14:paraId="6A63CE2F" w14:textId="11BC59B5" w:rsidR="00AF31D3" w:rsidRPr="00843164" w:rsidRDefault="00AF31D3" w:rsidP="00AF31D3">
      <w:pPr>
        <w:pStyle w:val="Heading1"/>
        <w:pBdr>
          <w:bottom w:val="double" w:sz="2" w:space="0" w:color="595959" w:themeColor="text1" w:themeTint="A6"/>
        </w:pBdr>
        <w:spacing w:before="0" w:line="240" w:lineRule="auto"/>
      </w:pPr>
      <w:r>
        <w:t>Work Expereince</w:t>
      </w:r>
    </w:p>
    <w:tbl>
      <w:tblPr>
        <w:tblStyle w:val="ResumeTable"/>
        <w:tblW w:w="6647" w:type="pct"/>
        <w:tblInd w:w="-1584" w:type="dxa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4358"/>
      </w:tblGrid>
      <w:tr w:rsidR="00AF31D3" w:rsidRPr="003F283D" w14:paraId="67847929" w14:textId="77777777" w:rsidTr="00351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  <w:tblHeader/>
        </w:trPr>
        <w:tc>
          <w:tcPr>
            <w:tcW w:w="5000" w:type="pct"/>
          </w:tcPr>
          <w:p w14:paraId="2B9805E7" w14:textId="0512B7D4" w:rsidR="00AF31D3" w:rsidRPr="002C62FB" w:rsidRDefault="00AF31D3" w:rsidP="00AF31D3">
            <w:pPr>
              <w:spacing w:after="0"/>
              <w:rPr>
                <w:color w:val="auto"/>
              </w:rPr>
            </w:pPr>
            <w:r w:rsidRPr="00652C75">
              <w:rPr>
                <w:color w:val="auto"/>
              </w:rPr>
              <w:t>Team Leader, </w:t>
            </w:r>
            <w:r w:rsidRPr="00652C75">
              <w:rPr>
                <w:i/>
                <w:iCs/>
                <w:color w:val="auto"/>
              </w:rPr>
              <w:t>Spark</w:t>
            </w:r>
            <w:r w:rsidRPr="00652C75">
              <w:rPr>
                <w:rStyle w:val="Emphasis"/>
                <w:color w:val="auto"/>
              </w:rPr>
              <w:t xml:space="preserve"> T.in</w:t>
            </w:r>
            <w:r w:rsidR="002C62FB">
              <w:rPr>
                <w:rStyle w:val="Emphasis"/>
                <w:color w:val="auto"/>
              </w:rPr>
              <w:t xml:space="preserve"> </w:t>
            </w:r>
            <w:r w:rsidR="002C62FB">
              <w:rPr>
                <w:rStyle w:val="Emphasis"/>
              </w:rPr>
              <w:t xml:space="preserve">                                                                                                                  </w:t>
            </w:r>
            <w:r w:rsidR="002C62FB" w:rsidRPr="002C62FB">
              <w:rPr>
                <w:rStyle w:val="Emphasis"/>
                <w:color w:val="auto"/>
              </w:rPr>
              <w:t>2018-2019</w:t>
            </w:r>
          </w:p>
          <w:p w14:paraId="0B397A99" w14:textId="62BC10B6" w:rsidR="004664CC" w:rsidRPr="004664CC" w:rsidRDefault="00050702" w:rsidP="00AF31D3">
            <w:pPr>
              <w:pStyle w:val="ListParagraph"/>
              <w:numPr>
                <w:ilvl w:val="0"/>
                <w:numId w:val="24"/>
              </w:numPr>
              <w:spacing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Collaborated and developed product as per clients need </w:t>
            </w:r>
          </w:p>
          <w:p w14:paraId="4888153B" w14:textId="4984D50F" w:rsidR="00AF31D3" w:rsidRPr="004664CC" w:rsidRDefault="004664CC" w:rsidP="004664CC">
            <w:pPr>
              <w:pStyle w:val="ListParagraph"/>
              <w:numPr>
                <w:ilvl w:val="0"/>
                <w:numId w:val="24"/>
              </w:numPr>
              <w:spacing w:after="0"/>
              <w:rPr>
                <w:color w:val="auto"/>
                <w:sz w:val="24"/>
                <w:szCs w:val="24"/>
              </w:rPr>
            </w:pPr>
            <w:r w:rsidRPr="00AF31D3">
              <w:rPr>
                <w:color w:val="auto"/>
              </w:rPr>
              <w:t>Developed a software for color blind patients, successfully under patent</w:t>
            </w:r>
          </w:p>
          <w:p w14:paraId="3FE619BD" w14:textId="285B0352" w:rsidR="002C62FB" w:rsidRPr="00652C75" w:rsidRDefault="002C62FB" w:rsidP="002C62FB">
            <w:pPr>
              <w:spacing w:after="0"/>
              <w:rPr>
                <w:color w:val="auto"/>
              </w:rPr>
            </w:pPr>
            <w:r w:rsidRPr="00652C75">
              <w:rPr>
                <w:color w:val="auto"/>
              </w:rPr>
              <w:t>Research Assistant, </w:t>
            </w:r>
            <w:r w:rsidRPr="00652C75">
              <w:rPr>
                <w:i/>
                <w:iCs/>
                <w:color w:val="auto"/>
              </w:rPr>
              <w:t>MH</w:t>
            </w:r>
            <w:r w:rsidRPr="00652C75">
              <w:rPr>
                <w:rStyle w:val="Emphasis"/>
                <w:color w:val="auto"/>
              </w:rPr>
              <w:t xml:space="preserve"> Saboo Siddik College</w:t>
            </w:r>
            <w:r>
              <w:rPr>
                <w:rStyle w:val="Emphasis"/>
                <w:color w:val="auto"/>
              </w:rPr>
              <w:t xml:space="preserve">                                                                             2018-2019</w:t>
            </w:r>
          </w:p>
          <w:p w14:paraId="092289C7" w14:textId="77777777" w:rsidR="004664CC" w:rsidRDefault="002C62FB" w:rsidP="002C62FB">
            <w:pPr>
              <w:pStyle w:val="ListParagraph"/>
              <w:numPr>
                <w:ilvl w:val="0"/>
                <w:numId w:val="24"/>
              </w:numPr>
              <w:spacing w:after="0"/>
              <w:rPr>
                <w:color w:val="auto"/>
              </w:rPr>
            </w:pPr>
            <w:r w:rsidRPr="00652C75">
              <w:rPr>
                <w:color w:val="auto"/>
              </w:rPr>
              <w:t xml:space="preserve">Assisted in developing algorithm and testing on 300 patients in hospital </w:t>
            </w:r>
          </w:p>
          <w:p w14:paraId="637F1763" w14:textId="1134E7D9" w:rsidR="002C62FB" w:rsidRDefault="004664CC" w:rsidP="002C62FB">
            <w:pPr>
              <w:pStyle w:val="ListParagraph"/>
              <w:numPr>
                <w:ilvl w:val="0"/>
                <w:numId w:val="24"/>
              </w:numPr>
              <w:spacing w:after="0"/>
              <w:rPr>
                <w:color w:val="auto"/>
              </w:rPr>
            </w:pPr>
            <w:r>
              <w:rPr>
                <w:color w:val="auto"/>
              </w:rPr>
              <w:t>Completed thesis and published research papers under Artificial Intelligence</w:t>
            </w:r>
            <w:r w:rsidR="002C62FB" w:rsidRPr="00652C75">
              <w:rPr>
                <w:color w:val="auto"/>
              </w:rPr>
              <w:t xml:space="preserve"> </w:t>
            </w:r>
          </w:p>
          <w:p w14:paraId="50ECE093" w14:textId="564FDE24" w:rsidR="002C62FB" w:rsidRDefault="002C62FB" w:rsidP="002C62FB">
            <w:pPr>
              <w:spacing w:after="0"/>
              <w:rPr>
                <w:i/>
                <w:iCs/>
                <w:color w:val="auto"/>
              </w:rPr>
            </w:pPr>
            <w:r>
              <w:rPr>
                <w:color w:val="auto"/>
              </w:rPr>
              <w:t xml:space="preserve">Computer Science Teacher, </w:t>
            </w:r>
            <w:r>
              <w:rPr>
                <w:i/>
                <w:iCs/>
                <w:color w:val="auto"/>
              </w:rPr>
              <w:t xml:space="preserve">Windsor Islamic High School </w:t>
            </w:r>
            <w:r>
              <w:t xml:space="preserve">                                                       </w:t>
            </w:r>
            <w:r w:rsidRPr="002C62FB">
              <w:rPr>
                <w:i/>
                <w:iCs/>
                <w:color w:val="auto"/>
              </w:rPr>
              <w:t>2019-Present</w:t>
            </w:r>
          </w:p>
          <w:p w14:paraId="1B5A7A54" w14:textId="77777777" w:rsidR="002C62FB" w:rsidRDefault="002C62FB" w:rsidP="002C62FB">
            <w:pPr>
              <w:pStyle w:val="ListParagraph"/>
              <w:numPr>
                <w:ilvl w:val="0"/>
                <w:numId w:val="24"/>
              </w:numPr>
              <w:spacing w:after="0"/>
              <w:rPr>
                <w:color w:val="auto"/>
              </w:rPr>
            </w:pPr>
            <w:r w:rsidRPr="002C62FB">
              <w:rPr>
                <w:color w:val="auto"/>
              </w:rPr>
              <w:t>Teaching fundamentals of Python to secondary school students</w:t>
            </w:r>
            <w:r>
              <w:rPr>
                <w:color w:val="auto"/>
              </w:rPr>
              <w:t>.</w:t>
            </w:r>
          </w:p>
          <w:p w14:paraId="60B59D8A" w14:textId="77777777" w:rsidR="004664CC" w:rsidRDefault="002A0AF4" w:rsidP="002C62FB">
            <w:pPr>
              <w:pStyle w:val="ListParagraph"/>
              <w:numPr>
                <w:ilvl w:val="0"/>
                <w:numId w:val="24"/>
              </w:numPr>
              <w:spacing w:after="0"/>
              <w:rPr>
                <w:color w:val="auto"/>
              </w:rPr>
            </w:pPr>
            <w:r>
              <w:rPr>
                <w:color w:val="auto"/>
              </w:rPr>
              <w:t>Implementing real life python applications with student interaction</w:t>
            </w:r>
          </w:p>
          <w:p w14:paraId="16C6A550" w14:textId="227E275D" w:rsidR="00551F26" w:rsidRDefault="00551F26" w:rsidP="00551F26">
            <w:pPr>
              <w:spacing w:after="0"/>
              <w:rPr>
                <w:i/>
                <w:iCs/>
                <w:color w:val="auto"/>
              </w:rPr>
            </w:pPr>
            <w:r>
              <w:rPr>
                <w:color w:val="auto"/>
              </w:rPr>
              <w:t xml:space="preserve">Research Assistant, </w:t>
            </w:r>
            <w:r w:rsidRPr="00551F26">
              <w:rPr>
                <w:i/>
                <w:iCs/>
                <w:color w:val="auto"/>
              </w:rPr>
              <w:t>University of Windsor (Dr Ahmad)</w:t>
            </w:r>
            <w:r w:rsidR="009677E3">
              <w:rPr>
                <w:i/>
                <w:iCs/>
                <w:color w:val="auto"/>
              </w:rPr>
              <w:t xml:space="preserve">                                                            2019-Present</w:t>
            </w:r>
          </w:p>
          <w:p w14:paraId="62FDBAD7" w14:textId="50F23E38" w:rsidR="00551F26" w:rsidRPr="00551F26" w:rsidRDefault="00551F26" w:rsidP="00551F26">
            <w:pPr>
              <w:pStyle w:val="ListParagraph"/>
              <w:numPr>
                <w:ilvl w:val="0"/>
                <w:numId w:val="25"/>
              </w:numPr>
              <w:spacing w:after="0"/>
              <w:rPr>
                <w:color w:val="auto"/>
              </w:rPr>
            </w:pPr>
            <w:r>
              <w:rPr>
                <w:color w:val="auto"/>
              </w:rPr>
              <w:t>Computer Vision and S</w:t>
            </w:r>
            <w:bookmarkStart w:id="0" w:name="_GoBack"/>
            <w:bookmarkEnd w:id="0"/>
            <w:r>
              <w:rPr>
                <w:color w:val="auto"/>
              </w:rPr>
              <w:t xml:space="preserve">ocial Network </w:t>
            </w:r>
            <w:r w:rsidR="002D5F6D">
              <w:rPr>
                <w:color w:val="auto"/>
              </w:rPr>
              <w:t>of video streaming channels</w:t>
            </w:r>
          </w:p>
          <w:p w14:paraId="769905E7" w14:textId="5DC0BBC3" w:rsidR="00551F26" w:rsidRPr="00551F26" w:rsidRDefault="00551F26" w:rsidP="00551F26">
            <w:pPr>
              <w:spacing w:after="0"/>
              <w:rPr>
                <w:color w:val="auto"/>
              </w:rPr>
            </w:pPr>
          </w:p>
        </w:tc>
      </w:tr>
    </w:tbl>
    <w:p w14:paraId="17A1CA86" w14:textId="77777777" w:rsidR="00A16D60" w:rsidRDefault="00A16D60" w:rsidP="00B26B3A">
      <w:pPr>
        <w:pStyle w:val="Heading1"/>
        <w:spacing w:before="0"/>
      </w:pPr>
    </w:p>
    <w:p w14:paraId="7AD13C2F" w14:textId="4BFF2E58" w:rsidR="00843164" w:rsidRPr="00843164" w:rsidRDefault="00B26B3A" w:rsidP="00B26B3A">
      <w:pPr>
        <w:pStyle w:val="Heading1"/>
        <w:spacing w:before="0"/>
      </w:pPr>
      <w:r>
        <w:t>Achievements</w:t>
      </w:r>
    </w:p>
    <w:tbl>
      <w:tblPr>
        <w:tblStyle w:val="ResumeTable"/>
        <w:tblW w:w="5195" w:type="pct"/>
        <w:tblInd w:w="-142" w:type="dxa"/>
        <w:tblLook w:val="0620" w:firstRow="1" w:lastRow="0" w:firstColumn="0" w:lastColumn="0" w:noHBand="1" w:noVBand="1"/>
        <w:tblDescription w:val="Education table"/>
      </w:tblPr>
      <w:tblGrid>
        <w:gridCol w:w="303"/>
        <w:gridCol w:w="10918"/>
      </w:tblGrid>
      <w:tr w:rsidR="00843164" w:rsidRPr="00843164" w14:paraId="04BDC28F" w14:textId="77777777" w:rsidTr="00551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  <w:tblHeader/>
        </w:trPr>
        <w:tc>
          <w:tcPr>
            <w:tcW w:w="135" w:type="pct"/>
          </w:tcPr>
          <w:p w14:paraId="47FED9F9" w14:textId="36CD3D16" w:rsidR="00843164" w:rsidRPr="00BD7E0F" w:rsidRDefault="00843164" w:rsidP="00256541">
            <w:pPr>
              <w:pStyle w:val="Date"/>
              <w:spacing w:after="0"/>
            </w:pPr>
          </w:p>
        </w:tc>
        <w:tc>
          <w:tcPr>
            <w:tcW w:w="4865" w:type="pct"/>
          </w:tcPr>
          <w:p w14:paraId="1997B3FA" w14:textId="66EC418A" w:rsidR="00652C75" w:rsidRPr="00A16D60" w:rsidRDefault="00652C75" w:rsidP="00256541">
            <w:pPr>
              <w:spacing w:after="0"/>
              <w:rPr>
                <w:color w:val="auto"/>
              </w:rPr>
            </w:pPr>
            <w:r w:rsidRPr="00A16D60">
              <w:rPr>
                <w:color w:val="auto"/>
              </w:rPr>
              <w:t>Core and Joint Treasurer of CSI (Computer Society of India)</w:t>
            </w:r>
            <w:r w:rsidR="00A16D60">
              <w:rPr>
                <w:color w:val="auto"/>
              </w:rPr>
              <w:t xml:space="preserve">                                                     </w:t>
            </w:r>
            <w:r w:rsidR="00A16D60" w:rsidRPr="00A16D60">
              <w:rPr>
                <w:i/>
                <w:iCs/>
                <w:color w:val="auto"/>
              </w:rPr>
              <w:t>2017-2019</w:t>
            </w:r>
          </w:p>
          <w:p w14:paraId="16FD0BE3" w14:textId="1F6E5BEE" w:rsidR="00652C75" w:rsidRPr="00A16D60" w:rsidRDefault="00652C75" w:rsidP="00256541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auto"/>
              </w:rPr>
            </w:pPr>
            <w:r w:rsidRPr="00A16D60">
              <w:rPr>
                <w:color w:val="auto"/>
              </w:rPr>
              <w:t xml:space="preserve">Elected as Treasurer consecutively, maintaining records of finance </w:t>
            </w:r>
          </w:p>
        </w:tc>
      </w:tr>
      <w:tr w:rsidR="00652C75" w:rsidRPr="00843164" w14:paraId="63DA9EC4" w14:textId="77777777" w:rsidTr="00551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  <w:tblHeader/>
        </w:trPr>
        <w:tc>
          <w:tcPr>
            <w:tcW w:w="135" w:type="pct"/>
          </w:tcPr>
          <w:p w14:paraId="362E9462" w14:textId="7AAD34C1" w:rsidR="00652C75" w:rsidRPr="00BD7E0F" w:rsidRDefault="00652C75" w:rsidP="00256541">
            <w:pPr>
              <w:pStyle w:val="Date"/>
              <w:spacing w:after="0"/>
            </w:pPr>
          </w:p>
        </w:tc>
        <w:tc>
          <w:tcPr>
            <w:tcW w:w="4865" w:type="pct"/>
          </w:tcPr>
          <w:p w14:paraId="07866B20" w14:textId="128C0E46" w:rsidR="00652C75" w:rsidRPr="00A16D60" w:rsidRDefault="00652C75" w:rsidP="00256541">
            <w:pPr>
              <w:spacing w:after="0"/>
              <w:rPr>
                <w:color w:val="auto"/>
              </w:rPr>
            </w:pPr>
            <w:r w:rsidRPr="00A16D60">
              <w:rPr>
                <w:color w:val="auto"/>
              </w:rPr>
              <w:t>Deep Blue Season 3 (Super 20)</w:t>
            </w:r>
            <w:r w:rsidR="00A16D60">
              <w:rPr>
                <w:color w:val="auto"/>
              </w:rPr>
              <w:t xml:space="preserve">                                                                                                     </w:t>
            </w:r>
            <w:r w:rsidR="007B1767">
              <w:rPr>
                <w:color w:val="auto"/>
              </w:rPr>
              <w:t xml:space="preserve"> </w:t>
            </w:r>
            <w:r w:rsidR="00A16D60">
              <w:rPr>
                <w:color w:val="auto"/>
              </w:rPr>
              <w:t xml:space="preserve"> </w:t>
            </w:r>
            <w:r w:rsidR="00A16D60" w:rsidRPr="00A16D60">
              <w:rPr>
                <w:i/>
                <w:iCs/>
                <w:color w:val="auto"/>
              </w:rPr>
              <w:t>Oct 2017-Feb</w:t>
            </w:r>
            <w:r w:rsidR="007B1767">
              <w:rPr>
                <w:i/>
                <w:iCs/>
                <w:color w:val="auto"/>
              </w:rPr>
              <w:t>2018</w:t>
            </w:r>
            <w:r w:rsidR="00A16D60" w:rsidRPr="00A16D60">
              <w:rPr>
                <w:i/>
                <w:iCs/>
                <w:color w:val="auto"/>
              </w:rPr>
              <w:t xml:space="preserve"> </w:t>
            </w:r>
          </w:p>
          <w:p w14:paraId="33FF4A85" w14:textId="3F3E1BA7" w:rsidR="00652C75" w:rsidRPr="00A16D60" w:rsidRDefault="00652C75" w:rsidP="00256541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auto"/>
              </w:rPr>
            </w:pPr>
            <w:r w:rsidRPr="00A16D60">
              <w:rPr>
                <w:color w:val="auto"/>
              </w:rPr>
              <w:t xml:space="preserve">Selected in </w:t>
            </w:r>
            <w:r w:rsidR="00402E2C">
              <w:rPr>
                <w:color w:val="auto"/>
              </w:rPr>
              <w:t>t</w:t>
            </w:r>
            <w:r w:rsidRPr="00A16D60">
              <w:rPr>
                <w:color w:val="auto"/>
              </w:rPr>
              <w:t xml:space="preserve">op 20 teams in a state level </w:t>
            </w:r>
            <w:r w:rsidR="00604285">
              <w:rPr>
                <w:color w:val="auto"/>
              </w:rPr>
              <w:t>developer’s</w:t>
            </w:r>
            <w:r w:rsidRPr="00A16D60">
              <w:rPr>
                <w:color w:val="auto"/>
              </w:rPr>
              <w:t xml:space="preserve"> </w:t>
            </w:r>
            <w:r w:rsidR="00604285" w:rsidRPr="00A16D60">
              <w:rPr>
                <w:color w:val="auto"/>
              </w:rPr>
              <w:t>competition</w:t>
            </w:r>
            <w:r w:rsidR="00604285">
              <w:rPr>
                <w:color w:val="auto"/>
              </w:rPr>
              <w:t xml:space="preserve"> (</w:t>
            </w:r>
            <w:r w:rsidR="00402E2C">
              <w:rPr>
                <w:color w:val="auto"/>
              </w:rPr>
              <w:t>Android)</w:t>
            </w:r>
          </w:p>
        </w:tc>
      </w:tr>
      <w:tr w:rsidR="00652C75" w:rsidRPr="00843164" w14:paraId="2321592C" w14:textId="77777777" w:rsidTr="00551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  <w:tblHeader/>
        </w:trPr>
        <w:tc>
          <w:tcPr>
            <w:tcW w:w="135" w:type="pct"/>
          </w:tcPr>
          <w:p w14:paraId="5877AFDA" w14:textId="61CDC00E" w:rsidR="00652C75" w:rsidRPr="00BD7E0F" w:rsidRDefault="00652C75" w:rsidP="00256541">
            <w:pPr>
              <w:pStyle w:val="Date"/>
              <w:spacing w:after="0"/>
            </w:pPr>
          </w:p>
        </w:tc>
        <w:tc>
          <w:tcPr>
            <w:tcW w:w="4865" w:type="pct"/>
          </w:tcPr>
          <w:p w14:paraId="65DBD7F3" w14:textId="64619931" w:rsidR="00652C75" w:rsidRPr="00A16D60" w:rsidRDefault="00652C75" w:rsidP="00256541">
            <w:pPr>
              <w:spacing w:after="0"/>
              <w:rPr>
                <w:color w:val="auto"/>
              </w:rPr>
            </w:pPr>
            <w:r w:rsidRPr="00A16D60">
              <w:rPr>
                <w:color w:val="auto"/>
              </w:rPr>
              <w:t xml:space="preserve">Guinness World Record </w:t>
            </w:r>
            <w:r w:rsidR="00A16D60">
              <w:rPr>
                <w:color w:val="auto"/>
              </w:rPr>
              <w:t xml:space="preserve">                                                                                                                  </w:t>
            </w:r>
            <w:r w:rsidR="00D51DD0">
              <w:rPr>
                <w:color w:val="auto"/>
              </w:rPr>
              <w:t xml:space="preserve"> </w:t>
            </w:r>
            <w:r w:rsidR="00A16D60" w:rsidRPr="00A16D60">
              <w:rPr>
                <w:i/>
                <w:iCs/>
                <w:color w:val="auto"/>
              </w:rPr>
              <w:t>Mar 2018</w:t>
            </w:r>
          </w:p>
          <w:p w14:paraId="02A2303E" w14:textId="2D6DC8A5" w:rsidR="00256541" w:rsidRPr="00A16D60" w:rsidRDefault="00256541" w:rsidP="00256541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auto"/>
              </w:rPr>
            </w:pPr>
            <w:r w:rsidRPr="00A16D60">
              <w:rPr>
                <w:color w:val="auto"/>
              </w:rPr>
              <w:t>Participated in world’s</w:t>
            </w:r>
            <w:r w:rsidR="00652C75" w:rsidRPr="00A16D60">
              <w:rPr>
                <w:color w:val="auto"/>
              </w:rPr>
              <w:t xml:space="preserve"> largest hackathon of coding </w:t>
            </w:r>
          </w:p>
        </w:tc>
      </w:tr>
      <w:tr w:rsidR="00256541" w:rsidRPr="00843164" w14:paraId="335FCC1A" w14:textId="77777777" w:rsidTr="00551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  <w:tblHeader/>
        </w:trPr>
        <w:tc>
          <w:tcPr>
            <w:tcW w:w="135" w:type="pct"/>
          </w:tcPr>
          <w:p w14:paraId="2AA880C7" w14:textId="2D4DC150" w:rsidR="00256541" w:rsidRPr="00BD7E0F" w:rsidRDefault="00256541" w:rsidP="00256541">
            <w:pPr>
              <w:pStyle w:val="Date"/>
              <w:spacing w:after="0"/>
            </w:pPr>
          </w:p>
        </w:tc>
        <w:tc>
          <w:tcPr>
            <w:tcW w:w="4865" w:type="pct"/>
          </w:tcPr>
          <w:p w14:paraId="7C75AC29" w14:textId="0F3ED3AE" w:rsidR="00256541" w:rsidRPr="00A16D60" w:rsidRDefault="00256541" w:rsidP="00256541">
            <w:pPr>
              <w:spacing w:after="0"/>
              <w:rPr>
                <w:color w:val="auto"/>
              </w:rPr>
            </w:pPr>
            <w:r w:rsidRPr="00A16D60">
              <w:rPr>
                <w:color w:val="auto"/>
              </w:rPr>
              <w:t>Overview Study of Color Enhancement Technique for the Aid of Color-Blind Individuals</w:t>
            </w:r>
            <w:r w:rsidR="00A16D60">
              <w:rPr>
                <w:color w:val="auto"/>
              </w:rPr>
              <w:t xml:space="preserve">   </w:t>
            </w:r>
            <w:r w:rsidR="00A16D60" w:rsidRPr="00A16D60">
              <w:rPr>
                <w:i/>
                <w:iCs/>
                <w:color w:val="auto"/>
              </w:rPr>
              <w:t>April 2019</w:t>
            </w:r>
          </w:p>
          <w:p w14:paraId="1D61289D" w14:textId="1088D80B" w:rsidR="00256541" w:rsidRPr="00A16D60" w:rsidRDefault="00256541" w:rsidP="00256541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auto"/>
              </w:rPr>
            </w:pPr>
            <w:r w:rsidRPr="00A16D60">
              <w:rPr>
                <w:color w:val="auto"/>
              </w:rPr>
              <w:t>Publication</w:t>
            </w:r>
          </w:p>
        </w:tc>
      </w:tr>
      <w:tr w:rsidR="00256541" w:rsidRPr="00843164" w14:paraId="3C3E443A" w14:textId="77777777" w:rsidTr="00551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  <w:tblHeader/>
        </w:trPr>
        <w:tc>
          <w:tcPr>
            <w:tcW w:w="135" w:type="pct"/>
          </w:tcPr>
          <w:p w14:paraId="614CC10F" w14:textId="1AFDE6F1" w:rsidR="00256541" w:rsidRPr="00BD7E0F" w:rsidRDefault="00256541" w:rsidP="00256541">
            <w:pPr>
              <w:pStyle w:val="Date"/>
              <w:spacing w:after="0"/>
            </w:pPr>
          </w:p>
        </w:tc>
        <w:tc>
          <w:tcPr>
            <w:tcW w:w="4865" w:type="pct"/>
          </w:tcPr>
          <w:p w14:paraId="65CF3243" w14:textId="02FD909E" w:rsidR="00256541" w:rsidRPr="00A16D60" w:rsidRDefault="00256541" w:rsidP="00256541">
            <w:pPr>
              <w:spacing w:after="0"/>
              <w:rPr>
                <w:color w:val="auto"/>
              </w:rPr>
            </w:pPr>
            <w:r w:rsidRPr="00A16D60">
              <w:rPr>
                <w:color w:val="auto"/>
              </w:rPr>
              <w:t>Industrial Patent</w:t>
            </w:r>
            <w:r w:rsidR="00A16D60">
              <w:rPr>
                <w:color w:val="auto"/>
              </w:rPr>
              <w:t xml:space="preserve">                                                                                                                                </w:t>
            </w:r>
            <w:r w:rsidR="00A16D60" w:rsidRPr="00A16D60">
              <w:rPr>
                <w:i/>
                <w:iCs/>
                <w:color w:val="auto"/>
              </w:rPr>
              <w:t>May 2019</w:t>
            </w:r>
          </w:p>
          <w:p w14:paraId="589737A3" w14:textId="6328002B" w:rsidR="00256541" w:rsidRPr="00A16D60" w:rsidRDefault="00256541" w:rsidP="00256541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auto"/>
              </w:rPr>
            </w:pPr>
            <w:r w:rsidRPr="00A16D60">
              <w:rPr>
                <w:color w:val="auto"/>
              </w:rPr>
              <w:t xml:space="preserve">Filed an industrial patent on CVD algorithm </w:t>
            </w:r>
          </w:p>
        </w:tc>
      </w:tr>
    </w:tbl>
    <w:p w14:paraId="7EDD992C" w14:textId="3282A6D2" w:rsidR="00126049" w:rsidRPr="00843164" w:rsidRDefault="00021DB4" w:rsidP="00256541">
      <w:pPr>
        <w:pStyle w:val="Heading1"/>
        <w:spacing w:before="0"/>
      </w:pPr>
      <w:r>
        <w:lastRenderedPageBreak/>
        <w:t>Certification</w:t>
      </w:r>
    </w:p>
    <w:tbl>
      <w:tblPr>
        <w:tblStyle w:val="ResumeTable"/>
        <w:tblW w:w="5000" w:type="pct"/>
        <w:tblInd w:w="-1584" w:type="dxa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0800"/>
      </w:tblGrid>
      <w:tr w:rsidR="00260D3F" w:rsidRPr="00843164" w14:paraId="38A5A5BD" w14:textId="77777777" w:rsidTr="00021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584E0A1D" w14:textId="2034B818" w:rsidR="00260D3F" w:rsidRPr="00195B29" w:rsidRDefault="00021DB4" w:rsidP="00021DB4">
            <w:pPr>
              <w:pStyle w:val="ListParagraph"/>
              <w:numPr>
                <w:ilvl w:val="0"/>
                <w:numId w:val="18"/>
              </w:numPr>
              <w:rPr>
                <w:color w:val="auto"/>
              </w:rPr>
            </w:pPr>
            <w:r w:rsidRPr="00195B29">
              <w:rPr>
                <w:color w:val="auto"/>
              </w:rPr>
              <w:t xml:space="preserve">Fundamentals of Python programming </w:t>
            </w:r>
            <w:r w:rsidR="000C2AB0">
              <w:rPr>
                <w:color w:val="auto"/>
              </w:rPr>
              <w:t>–</w:t>
            </w:r>
            <w:r w:rsidRPr="00195B29">
              <w:rPr>
                <w:color w:val="auto"/>
              </w:rPr>
              <w:t xml:space="preserve"> </w:t>
            </w:r>
            <w:r w:rsidR="000C2AB0">
              <w:rPr>
                <w:color w:val="auto"/>
              </w:rPr>
              <w:t>www.udemy.com</w:t>
            </w:r>
          </w:p>
          <w:p w14:paraId="1F9A2024" w14:textId="59366EDB" w:rsidR="00021DB4" w:rsidRPr="00195B29" w:rsidRDefault="00021DB4" w:rsidP="00021DB4">
            <w:pPr>
              <w:pStyle w:val="ListParagraph"/>
              <w:numPr>
                <w:ilvl w:val="0"/>
                <w:numId w:val="18"/>
              </w:numPr>
              <w:rPr>
                <w:color w:val="auto"/>
              </w:rPr>
            </w:pPr>
            <w:r w:rsidRPr="00195B29">
              <w:rPr>
                <w:color w:val="auto"/>
              </w:rPr>
              <w:t xml:space="preserve">Fundamentals of Python programming – </w:t>
            </w:r>
            <w:r w:rsidR="000C2AB0">
              <w:rPr>
                <w:color w:val="auto"/>
              </w:rPr>
              <w:t>www.spokentutorials.com</w:t>
            </w:r>
          </w:p>
          <w:p w14:paraId="7E3AE5E7" w14:textId="715143CB" w:rsidR="00021DB4" w:rsidRPr="00195B29" w:rsidRDefault="00021DB4" w:rsidP="00021DB4">
            <w:pPr>
              <w:pStyle w:val="ListParagraph"/>
              <w:numPr>
                <w:ilvl w:val="0"/>
                <w:numId w:val="18"/>
              </w:numPr>
              <w:rPr>
                <w:color w:val="auto"/>
              </w:rPr>
            </w:pPr>
            <w:r w:rsidRPr="00195B29">
              <w:rPr>
                <w:color w:val="auto"/>
              </w:rPr>
              <w:t xml:space="preserve">Python Data structures – </w:t>
            </w:r>
            <w:r w:rsidR="000C2AB0">
              <w:rPr>
                <w:color w:val="auto"/>
              </w:rPr>
              <w:t>www.coursera.com</w:t>
            </w:r>
            <w:r w:rsidR="00195B29" w:rsidRPr="00195B29">
              <w:rPr>
                <w:color w:val="auto"/>
              </w:rPr>
              <w:t xml:space="preserve"> </w:t>
            </w:r>
          </w:p>
          <w:p w14:paraId="164A3A27" w14:textId="2C7061BD" w:rsidR="00021DB4" w:rsidRPr="00195B29" w:rsidRDefault="00021DB4" w:rsidP="00021DB4">
            <w:pPr>
              <w:pStyle w:val="ListParagraph"/>
              <w:numPr>
                <w:ilvl w:val="0"/>
                <w:numId w:val="18"/>
              </w:numPr>
              <w:rPr>
                <w:color w:val="auto"/>
              </w:rPr>
            </w:pPr>
            <w:r w:rsidRPr="00195B29">
              <w:rPr>
                <w:color w:val="auto"/>
              </w:rPr>
              <w:t xml:space="preserve">Programming for Everybody </w:t>
            </w:r>
            <w:r w:rsidR="000C2AB0">
              <w:rPr>
                <w:color w:val="auto"/>
              </w:rPr>
              <w:t>–</w:t>
            </w:r>
            <w:r w:rsidRPr="00195B29">
              <w:rPr>
                <w:color w:val="auto"/>
              </w:rPr>
              <w:t xml:space="preserve"> </w:t>
            </w:r>
            <w:r w:rsidR="000C2AB0">
              <w:rPr>
                <w:color w:val="auto"/>
              </w:rPr>
              <w:t>www.coursera.com</w:t>
            </w:r>
            <w:r w:rsidRPr="00195B29">
              <w:rPr>
                <w:color w:val="auto"/>
              </w:rPr>
              <w:t xml:space="preserve">  </w:t>
            </w:r>
          </w:p>
        </w:tc>
      </w:tr>
    </w:tbl>
    <w:p w14:paraId="67F254B8" w14:textId="6A73FFAB" w:rsidR="002D6D79" w:rsidRPr="00843164" w:rsidRDefault="002D6D79" w:rsidP="002D6D79">
      <w:pPr>
        <w:pStyle w:val="Heading1"/>
        <w:spacing w:before="0"/>
      </w:pPr>
      <w:r>
        <w:t>Skills</w:t>
      </w:r>
    </w:p>
    <w:p w14:paraId="7CD13929" w14:textId="77777777" w:rsidR="002D6D79" w:rsidRPr="002D6D79" w:rsidRDefault="002D6D79" w:rsidP="002D6D79">
      <w:pPr>
        <w:pStyle w:val="ListParagraph"/>
        <w:numPr>
          <w:ilvl w:val="0"/>
          <w:numId w:val="23"/>
        </w:numPr>
        <w:spacing w:after="0"/>
        <w:rPr>
          <w:color w:val="auto"/>
        </w:rPr>
      </w:pPr>
      <w:r w:rsidRPr="002D6D79">
        <w:rPr>
          <w:color w:val="auto"/>
        </w:rPr>
        <w:t>Languages: - Python, Java, C</w:t>
      </w:r>
    </w:p>
    <w:p w14:paraId="018AD42E" w14:textId="6ED9A335" w:rsidR="002D6D79" w:rsidRDefault="002D6D79" w:rsidP="002D6D79">
      <w:pPr>
        <w:pStyle w:val="ListParagraph"/>
        <w:numPr>
          <w:ilvl w:val="0"/>
          <w:numId w:val="23"/>
        </w:numPr>
        <w:spacing w:after="0"/>
        <w:rPr>
          <w:color w:val="auto"/>
        </w:rPr>
      </w:pPr>
      <w:r w:rsidRPr="002D6D79">
        <w:rPr>
          <w:color w:val="auto"/>
        </w:rPr>
        <w:t>Hands on with Data Analysis</w:t>
      </w:r>
      <w:r w:rsidR="00A71C0B">
        <w:rPr>
          <w:color w:val="auto"/>
        </w:rPr>
        <w:t xml:space="preserve"> in classification and clustering</w:t>
      </w:r>
      <w:r w:rsidRPr="002D6D79">
        <w:rPr>
          <w:color w:val="auto"/>
        </w:rPr>
        <w:t xml:space="preserve"> </w:t>
      </w:r>
    </w:p>
    <w:p w14:paraId="2E5715CD" w14:textId="2304A354" w:rsidR="00402E2C" w:rsidRPr="002D6D79" w:rsidRDefault="00402E2C" w:rsidP="002D6D79">
      <w:pPr>
        <w:pStyle w:val="ListParagraph"/>
        <w:numPr>
          <w:ilvl w:val="0"/>
          <w:numId w:val="23"/>
        </w:numPr>
        <w:spacing w:after="0"/>
        <w:rPr>
          <w:color w:val="auto"/>
        </w:rPr>
      </w:pPr>
      <w:r>
        <w:rPr>
          <w:color w:val="auto"/>
        </w:rPr>
        <w:t xml:space="preserve">Data representation and visualization using seaborn for real data </w:t>
      </w:r>
    </w:p>
    <w:p w14:paraId="45FAACF8" w14:textId="7254490C" w:rsidR="002D6D79" w:rsidRPr="002D6D79" w:rsidRDefault="002D6D79" w:rsidP="002D6D79">
      <w:pPr>
        <w:pStyle w:val="ListParagraph"/>
        <w:numPr>
          <w:ilvl w:val="0"/>
          <w:numId w:val="23"/>
        </w:numPr>
        <w:spacing w:after="0"/>
      </w:pPr>
      <w:r w:rsidRPr="002D6D79">
        <w:rPr>
          <w:color w:val="auto"/>
        </w:rPr>
        <w:t>Experience in project m</w:t>
      </w:r>
      <w:r w:rsidR="00402E2C">
        <w:rPr>
          <w:color w:val="auto"/>
        </w:rPr>
        <w:t>anagement</w:t>
      </w:r>
      <w:r w:rsidR="009D3C0F">
        <w:rPr>
          <w:color w:val="auto"/>
        </w:rPr>
        <w:t xml:space="preserve"> as a head of college visits</w:t>
      </w:r>
      <w:r w:rsidR="00402E2C">
        <w:rPr>
          <w:color w:val="auto"/>
        </w:rPr>
        <w:t xml:space="preserve"> </w:t>
      </w:r>
    </w:p>
    <w:p w14:paraId="4CF24142" w14:textId="75B1E887" w:rsidR="00260D3F" w:rsidRDefault="00260D3F" w:rsidP="00F25533"/>
    <w:p w14:paraId="39F0E6F4" w14:textId="7C5CBF1B" w:rsidR="002D6D79" w:rsidRPr="00843164" w:rsidRDefault="002D6D79" w:rsidP="002D6D79">
      <w:pPr>
        <w:pStyle w:val="Heading1"/>
        <w:spacing w:before="0"/>
      </w:pPr>
      <w:r>
        <w:t xml:space="preserve">Additional </w:t>
      </w:r>
      <w:r w:rsidR="00EC65F6">
        <w:t>Experience</w:t>
      </w:r>
    </w:p>
    <w:p w14:paraId="69D8ECB7" w14:textId="4EC1C274" w:rsidR="002D6D79" w:rsidRPr="002D6D79" w:rsidRDefault="00FA2F5E" w:rsidP="002D6D79">
      <w:pPr>
        <w:pStyle w:val="ListParagraph"/>
        <w:numPr>
          <w:ilvl w:val="0"/>
          <w:numId w:val="23"/>
        </w:numPr>
        <w:spacing w:after="0"/>
        <w:rPr>
          <w:color w:val="auto"/>
        </w:rPr>
      </w:pPr>
      <w:r>
        <w:rPr>
          <w:color w:val="auto"/>
          <w:sz w:val="24"/>
          <w:szCs w:val="24"/>
        </w:rPr>
        <w:t>Private Tutoring: - Coached high school students for mathematics and computer science</w:t>
      </w:r>
    </w:p>
    <w:p w14:paraId="41FE0CA9" w14:textId="2105AA02" w:rsidR="002D6D79" w:rsidRPr="002D6D79" w:rsidRDefault="00FA2F5E" w:rsidP="002D6D79">
      <w:pPr>
        <w:pStyle w:val="ListParagraph"/>
        <w:numPr>
          <w:ilvl w:val="0"/>
          <w:numId w:val="23"/>
        </w:numPr>
        <w:spacing w:after="0"/>
        <w:rPr>
          <w:color w:val="auto"/>
        </w:rPr>
      </w:pPr>
      <w:r>
        <w:rPr>
          <w:color w:val="auto"/>
        </w:rPr>
        <w:t>Travel Consultant: - Worked as a Public Relations executive</w:t>
      </w:r>
      <w:r w:rsidR="00E17E39">
        <w:rPr>
          <w:color w:val="auto"/>
        </w:rPr>
        <w:t xml:space="preserve"> with day to day client interaction.</w:t>
      </w:r>
      <w:r>
        <w:rPr>
          <w:color w:val="auto"/>
        </w:rPr>
        <w:t xml:space="preserve"> </w:t>
      </w:r>
    </w:p>
    <w:p w14:paraId="4A38839D" w14:textId="18647170" w:rsidR="002D6D79" w:rsidRPr="004A5D86" w:rsidRDefault="00E17E39" w:rsidP="002D6D79">
      <w:pPr>
        <w:pStyle w:val="ListParagraph"/>
        <w:numPr>
          <w:ilvl w:val="0"/>
          <w:numId w:val="23"/>
        </w:numPr>
        <w:spacing w:after="0"/>
      </w:pPr>
      <w:r>
        <w:rPr>
          <w:color w:val="auto"/>
        </w:rPr>
        <w:t>Volunteering: - Worked as a social volunteer for Rotaract and Lions Club.</w:t>
      </w:r>
    </w:p>
    <w:p w14:paraId="606087F6" w14:textId="4DAEAF1D" w:rsidR="004A5D86" w:rsidRPr="002D6D79" w:rsidRDefault="004A5D86" w:rsidP="002D6D79">
      <w:pPr>
        <w:pStyle w:val="ListParagraph"/>
        <w:numPr>
          <w:ilvl w:val="0"/>
          <w:numId w:val="23"/>
        </w:numPr>
        <w:spacing w:after="0"/>
      </w:pPr>
      <w:r>
        <w:rPr>
          <w:color w:val="auto"/>
        </w:rPr>
        <w:t>Organizing: - Conducted a trip of 48 students and then 112 students next year for Industrial Visit</w:t>
      </w:r>
    </w:p>
    <w:p w14:paraId="751DFE2A" w14:textId="77777777" w:rsidR="002D6D79" w:rsidRPr="00843164" w:rsidRDefault="002D6D79" w:rsidP="002D6D79"/>
    <w:p w14:paraId="453268F2" w14:textId="77777777" w:rsidR="002D6D79" w:rsidRPr="00843164" w:rsidRDefault="002D6D79" w:rsidP="00F25533"/>
    <w:sectPr w:rsidR="002D6D79" w:rsidRPr="00843164" w:rsidSect="00551F26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53E87" w14:textId="77777777" w:rsidR="0008277A" w:rsidRDefault="0008277A">
      <w:pPr>
        <w:spacing w:after="0"/>
      </w:pPr>
      <w:r>
        <w:separator/>
      </w:r>
    </w:p>
    <w:p w14:paraId="6ACC82C1" w14:textId="77777777" w:rsidR="0008277A" w:rsidRDefault="0008277A"/>
    <w:p w14:paraId="42C10B6B" w14:textId="77777777" w:rsidR="0008277A" w:rsidRDefault="0008277A"/>
  </w:endnote>
  <w:endnote w:type="continuationSeparator" w:id="0">
    <w:p w14:paraId="5F75F0B9" w14:textId="77777777" w:rsidR="0008277A" w:rsidRDefault="0008277A">
      <w:pPr>
        <w:spacing w:after="0"/>
      </w:pPr>
      <w:r>
        <w:continuationSeparator/>
      </w:r>
    </w:p>
    <w:p w14:paraId="4AA0CA64" w14:textId="77777777" w:rsidR="0008277A" w:rsidRDefault="0008277A"/>
    <w:p w14:paraId="15813F5D" w14:textId="77777777" w:rsidR="0008277A" w:rsidRDefault="000827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736AD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  <w:p w14:paraId="321866FF" w14:textId="77777777" w:rsidR="00E54E27" w:rsidRDefault="00E54E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C90C4" w14:textId="77777777" w:rsidR="0008277A" w:rsidRDefault="0008277A">
      <w:pPr>
        <w:spacing w:after="0"/>
      </w:pPr>
      <w:r>
        <w:separator/>
      </w:r>
    </w:p>
    <w:p w14:paraId="012A6FF2" w14:textId="77777777" w:rsidR="0008277A" w:rsidRDefault="0008277A"/>
    <w:p w14:paraId="541547FE" w14:textId="77777777" w:rsidR="0008277A" w:rsidRDefault="0008277A"/>
  </w:footnote>
  <w:footnote w:type="continuationSeparator" w:id="0">
    <w:p w14:paraId="3E46985A" w14:textId="77777777" w:rsidR="0008277A" w:rsidRDefault="0008277A">
      <w:pPr>
        <w:spacing w:after="0"/>
      </w:pPr>
      <w:r>
        <w:continuationSeparator/>
      </w:r>
    </w:p>
    <w:p w14:paraId="354F9547" w14:textId="77777777" w:rsidR="0008277A" w:rsidRDefault="0008277A"/>
    <w:p w14:paraId="491EA3CD" w14:textId="77777777" w:rsidR="0008277A" w:rsidRDefault="000827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3CC24D5"/>
    <w:multiLevelType w:val="hybridMultilevel"/>
    <w:tmpl w:val="83548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20DBC"/>
    <w:multiLevelType w:val="hybridMultilevel"/>
    <w:tmpl w:val="2836E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515B94"/>
    <w:multiLevelType w:val="hybridMultilevel"/>
    <w:tmpl w:val="5CAA578E"/>
    <w:lvl w:ilvl="0" w:tplc="39CA8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53357"/>
    <w:multiLevelType w:val="hybridMultilevel"/>
    <w:tmpl w:val="7B469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55859"/>
    <w:multiLevelType w:val="hybridMultilevel"/>
    <w:tmpl w:val="526085FE"/>
    <w:lvl w:ilvl="0" w:tplc="8506A0A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940E6F"/>
    <w:multiLevelType w:val="hybridMultilevel"/>
    <w:tmpl w:val="D0FAA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602D85"/>
    <w:multiLevelType w:val="hybridMultilevel"/>
    <w:tmpl w:val="54DE5BE0"/>
    <w:lvl w:ilvl="0" w:tplc="8506A0A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C80B68"/>
    <w:multiLevelType w:val="hybridMultilevel"/>
    <w:tmpl w:val="C06C8236"/>
    <w:lvl w:ilvl="0" w:tplc="8506A0A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B534C"/>
    <w:multiLevelType w:val="hybridMultilevel"/>
    <w:tmpl w:val="A36AC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92AFF"/>
    <w:multiLevelType w:val="hybridMultilevel"/>
    <w:tmpl w:val="30929A64"/>
    <w:lvl w:ilvl="0" w:tplc="6F2C4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4C3AEC"/>
    <w:multiLevelType w:val="hybridMultilevel"/>
    <w:tmpl w:val="410CF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2"/>
  </w:num>
  <w:num w:numId="17">
    <w:abstractNumId w:val="17"/>
  </w:num>
  <w:num w:numId="18">
    <w:abstractNumId w:val="19"/>
  </w:num>
  <w:num w:numId="19">
    <w:abstractNumId w:val="21"/>
  </w:num>
  <w:num w:numId="20">
    <w:abstractNumId w:val="10"/>
  </w:num>
  <w:num w:numId="21">
    <w:abstractNumId w:val="13"/>
  </w:num>
  <w:num w:numId="22">
    <w:abstractNumId w:val="11"/>
  </w:num>
  <w:num w:numId="23">
    <w:abstractNumId w:val="20"/>
  </w:num>
  <w:num w:numId="24">
    <w:abstractNumId w:val="16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38"/>
    <w:rsid w:val="00003B2F"/>
    <w:rsid w:val="00021DB4"/>
    <w:rsid w:val="00022456"/>
    <w:rsid w:val="00050702"/>
    <w:rsid w:val="0006782B"/>
    <w:rsid w:val="0008277A"/>
    <w:rsid w:val="000C0CA7"/>
    <w:rsid w:val="000C11C7"/>
    <w:rsid w:val="000C2AB0"/>
    <w:rsid w:val="000F2762"/>
    <w:rsid w:val="00126049"/>
    <w:rsid w:val="0014523F"/>
    <w:rsid w:val="00195B29"/>
    <w:rsid w:val="001B5C76"/>
    <w:rsid w:val="00254924"/>
    <w:rsid w:val="002563E8"/>
    <w:rsid w:val="00256541"/>
    <w:rsid w:val="00260D3F"/>
    <w:rsid w:val="002A0AF4"/>
    <w:rsid w:val="002C62FB"/>
    <w:rsid w:val="002D5F6D"/>
    <w:rsid w:val="002D6D79"/>
    <w:rsid w:val="003C2BBD"/>
    <w:rsid w:val="003F283D"/>
    <w:rsid w:val="00402E2C"/>
    <w:rsid w:val="004664CC"/>
    <w:rsid w:val="00474B36"/>
    <w:rsid w:val="004827F9"/>
    <w:rsid w:val="004A5D86"/>
    <w:rsid w:val="00526C73"/>
    <w:rsid w:val="00551F26"/>
    <w:rsid w:val="00604285"/>
    <w:rsid w:val="00621C13"/>
    <w:rsid w:val="00650306"/>
    <w:rsid w:val="00652C75"/>
    <w:rsid w:val="00693B17"/>
    <w:rsid w:val="00697505"/>
    <w:rsid w:val="00755EA1"/>
    <w:rsid w:val="00762CE4"/>
    <w:rsid w:val="00797C46"/>
    <w:rsid w:val="007B1767"/>
    <w:rsid w:val="0081356F"/>
    <w:rsid w:val="00843164"/>
    <w:rsid w:val="00854E7D"/>
    <w:rsid w:val="008551F7"/>
    <w:rsid w:val="00886215"/>
    <w:rsid w:val="008A74DF"/>
    <w:rsid w:val="008B5DC0"/>
    <w:rsid w:val="00931654"/>
    <w:rsid w:val="009677E3"/>
    <w:rsid w:val="009D3C0F"/>
    <w:rsid w:val="00A16D60"/>
    <w:rsid w:val="00A71C0B"/>
    <w:rsid w:val="00A82DCC"/>
    <w:rsid w:val="00A958D3"/>
    <w:rsid w:val="00AF31D3"/>
    <w:rsid w:val="00B26B3A"/>
    <w:rsid w:val="00B57C4B"/>
    <w:rsid w:val="00B656E3"/>
    <w:rsid w:val="00BC20DD"/>
    <w:rsid w:val="00BD7E0F"/>
    <w:rsid w:val="00C02E26"/>
    <w:rsid w:val="00C067C5"/>
    <w:rsid w:val="00C424C5"/>
    <w:rsid w:val="00CC05D9"/>
    <w:rsid w:val="00CD7582"/>
    <w:rsid w:val="00D0020C"/>
    <w:rsid w:val="00D06E8C"/>
    <w:rsid w:val="00D51DD0"/>
    <w:rsid w:val="00D568D3"/>
    <w:rsid w:val="00D65641"/>
    <w:rsid w:val="00D81F4E"/>
    <w:rsid w:val="00D867D5"/>
    <w:rsid w:val="00DB2550"/>
    <w:rsid w:val="00E17E39"/>
    <w:rsid w:val="00E42361"/>
    <w:rsid w:val="00E462EA"/>
    <w:rsid w:val="00E54E27"/>
    <w:rsid w:val="00E76367"/>
    <w:rsid w:val="00EC65F6"/>
    <w:rsid w:val="00F05C38"/>
    <w:rsid w:val="00F25533"/>
    <w:rsid w:val="00F25DE9"/>
    <w:rsid w:val="00F6077F"/>
    <w:rsid w:val="00F63B5F"/>
    <w:rsid w:val="00FA2F5E"/>
    <w:rsid w:val="00FC52DE"/>
    <w:rsid w:val="00F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BBC41"/>
  <w15:chartTrackingRefBased/>
  <w15:docId w15:val="{6606BE43-A860-45FC-9A6C-6E13C456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168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sami ali choudhry</cp:lastModifiedBy>
  <cp:revision>38</cp:revision>
  <dcterms:created xsi:type="dcterms:W3CDTF">2019-11-06T02:53:00Z</dcterms:created>
  <dcterms:modified xsi:type="dcterms:W3CDTF">2019-12-04T20:26:00Z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